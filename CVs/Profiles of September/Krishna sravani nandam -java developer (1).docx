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E75E3A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AF3E4A0" w14:textId="1E3FDF87" w:rsidR="00692703" w:rsidRPr="005B39A2" w:rsidRDefault="005B39A2" w:rsidP="00BF684B">
            <w:pPr>
              <w:jc w:val="center"/>
            </w:pPr>
            <w:r w:rsidRPr="005B39A2">
              <w:rPr>
                <w:rStyle w:val="IntenseEmphasis"/>
                <w:sz w:val="52"/>
                <w:szCs w:val="52"/>
              </w:rPr>
              <w:t xml:space="preserve">Krishna </w:t>
            </w:r>
            <w:r w:rsidR="00BF684B">
              <w:rPr>
                <w:rStyle w:val="IntenseEmphasis"/>
                <w:sz w:val="52"/>
                <w:szCs w:val="52"/>
              </w:rPr>
              <w:t>S</w:t>
            </w:r>
            <w:r w:rsidRPr="005B39A2">
              <w:rPr>
                <w:rStyle w:val="IntenseEmphasis"/>
                <w:sz w:val="52"/>
                <w:szCs w:val="52"/>
              </w:rPr>
              <w:t>ravani N</w:t>
            </w:r>
            <w:r w:rsidR="00CA32DD">
              <w:rPr>
                <w:rStyle w:val="IntenseEmphasis"/>
                <w:sz w:val="52"/>
                <w:szCs w:val="52"/>
              </w:rPr>
              <w:t>a</w:t>
            </w:r>
            <w:r w:rsidRPr="005B39A2">
              <w:rPr>
                <w:rStyle w:val="IntenseEmphasis"/>
                <w:sz w:val="52"/>
                <w:szCs w:val="52"/>
              </w:rPr>
              <w:t>ndam</w:t>
            </w:r>
          </w:p>
          <w:p w14:paraId="19968679" w14:textId="18D85DD9" w:rsidR="00692703" w:rsidRDefault="005B39A2" w:rsidP="00021853">
            <w:pPr>
              <w:pStyle w:val="ContactInfo"/>
              <w:contextualSpacing w:val="0"/>
            </w:pPr>
            <w:r>
              <w:t>Hyderabad,</w:t>
            </w:r>
            <w:r w:rsidR="00021853">
              <w:t xml:space="preserve"> </w:t>
            </w:r>
            <w:r>
              <w:t>india,500</w:t>
            </w:r>
            <w:r w:rsidR="00CB5B55">
              <w:t>0</w:t>
            </w:r>
            <w:r>
              <w:t>42</w:t>
            </w:r>
          </w:p>
          <w:p w14:paraId="28F2F3FB" w14:textId="6DD238D8" w:rsidR="005B39A2" w:rsidRPr="00CF1A49" w:rsidRDefault="005B39A2" w:rsidP="00021853">
            <w:pPr>
              <w:pStyle w:val="ContactInfo"/>
              <w:contextualSpacing w:val="0"/>
            </w:pPr>
            <w:r>
              <w:t>+919700210642</w:t>
            </w:r>
          </w:p>
          <w:p w14:paraId="3EB19A36" w14:textId="6391D05C" w:rsidR="00692703" w:rsidRPr="00CF1A49" w:rsidRDefault="00CA32DD" w:rsidP="00021853">
            <w:pPr>
              <w:pStyle w:val="ContactInfoEmphasis"/>
              <w:contextualSpacing w:val="0"/>
            </w:pPr>
            <w:r>
              <w:t>K</w:t>
            </w:r>
            <w:r w:rsidR="005B39A2">
              <w:t>rishnasravani</w:t>
            </w:r>
            <w:r>
              <w:t>nandam</w:t>
            </w:r>
            <w:r w:rsidR="005B39A2">
              <w:t>@gmail.com</w:t>
            </w:r>
          </w:p>
        </w:tc>
      </w:tr>
      <w:tr w:rsidR="009571D8" w:rsidRPr="00CF1A49" w14:paraId="316FC269" w14:textId="77777777" w:rsidTr="00692703">
        <w:tc>
          <w:tcPr>
            <w:tcW w:w="9360" w:type="dxa"/>
            <w:tcMar>
              <w:top w:w="432" w:type="dxa"/>
            </w:tcMar>
          </w:tcPr>
          <w:p w14:paraId="4BAC70CA" w14:textId="5FC75C51" w:rsidR="001755A8" w:rsidRPr="00CF1A49" w:rsidRDefault="00710F70" w:rsidP="00913946">
            <w:pPr>
              <w:contextualSpacing w:val="0"/>
            </w:pPr>
            <w:r>
              <w:t xml:space="preserve">To obtain </w:t>
            </w:r>
            <w:r w:rsidR="003D0F1D">
              <w:t>and secure a position that will enable me to use my organizational skills, my ability to work well</w:t>
            </w:r>
            <w:r w:rsidR="005A0D64">
              <w:t xml:space="preserve"> with people, quick learning </w:t>
            </w:r>
            <w:r w:rsidR="00F3167F">
              <w:t>s</w:t>
            </w:r>
            <w:r w:rsidR="005A0D64">
              <w:t xml:space="preserve">kills </w:t>
            </w:r>
            <w:r w:rsidR="00BE238A">
              <w:t xml:space="preserve">and to have the </w:t>
            </w:r>
            <w:r w:rsidR="00F65303">
              <w:t>opportunity to learn and improve my skills for the better</w:t>
            </w:r>
            <w:r w:rsidR="00F3167F">
              <w:t>.</w:t>
            </w:r>
          </w:p>
        </w:tc>
      </w:tr>
    </w:tbl>
    <w:p w14:paraId="2782057F" w14:textId="1A52EDF5" w:rsidR="004E01EB" w:rsidRPr="00CF1A49" w:rsidRDefault="002E1EE3" w:rsidP="004E01EB">
      <w:pPr>
        <w:pStyle w:val="Heading1"/>
      </w:pPr>
      <w:r>
        <w:t>P</w:t>
      </w:r>
      <w:r w:rsidR="00662260">
        <w:t>Rofess</w:t>
      </w:r>
      <w:r w:rsidR="00723292">
        <w:t xml:space="preserve">ional </w:t>
      </w:r>
      <w:r w:rsidR="002D4BD2">
        <w:t>summ</w:t>
      </w:r>
      <w:r w:rsidR="0093409B">
        <w:t>ary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6400AB" w14:paraId="337BF7C6" w14:textId="77777777" w:rsidTr="0095566C">
        <w:tc>
          <w:tcPr>
            <w:tcW w:w="9290" w:type="dxa"/>
          </w:tcPr>
          <w:p w14:paraId="42199A53" w14:textId="13D88091" w:rsidR="001D0BF1" w:rsidRPr="00CF1A49" w:rsidRDefault="00CC46B4" w:rsidP="001D0BF1">
            <w:pPr>
              <w:pStyle w:val="Heading3"/>
              <w:contextualSpacing w:val="0"/>
              <w:outlineLvl w:val="2"/>
            </w:pPr>
            <w:r>
              <w:t>Sep</w:t>
            </w:r>
            <w:r w:rsidR="00066340">
              <w:t>tember 2020</w:t>
            </w:r>
            <w:r w:rsidR="001D0BF1" w:rsidRPr="00CF1A49">
              <w:t xml:space="preserve"> – </w:t>
            </w:r>
            <w:r w:rsidR="00066340">
              <w:t>present</w:t>
            </w:r>
          </w:p>
          <w:p w14:paraId="6B423D0A" w14:textId="773F3137" w:rsidR="001D0BF1" w:rsidRPr="00CF1A49" w:rsidRDefault="00C96536" w:rsidP="001D0BF1">
            <w:pPr>
              <w:pStyle w:val="Heading2"/>
              <w:contextualSpacing w:val="0"/>
              <w:outlineLvl w:val="1"/>
            </w:pPr>
            <w:r>
              <w:t>Software</w:t>
            </w:r>
            <w:r w:rsidR="00A5567D">
              <w:t xml:space="preserve"> developer</w:t>
            </w:r>
            <w:r w:rsidR="001D0BF1" w:rsidRPr="00CF1A49">
              <w:t xml:space="preserve">, </w:t>
            </w:r>
            <w:r w:rsidR="00A5567D">
              <w:rPr>
                <w:rStyle w:val="SubtleReference"/>
              </w:rPr>
              <w:t>CoGNIZANT</w:t>
            </w:r>
          </w:p>
          <w:p w14:paraId="2A32C172" w14:textId="77777777" w:rsidR="001E3120" w:rsidRDefault="004F2805" w:rsidP="001D0BF1">
            <w:pPr>
              <w:contextualSpacing w:val="0"/>
            </w:pPr>
            <w:r>
              <w:t xml:space="preserve">Experience developing web application using </w:t>
            </w:r>
            <w:r w:rsidR="00F02506">
              <w:t>Typescript,</w:t>
            </w:r>
            <w:r w:rsidR="007A30BA">
              <w:t xml:space="preserve"> </w:t>
            </w:r>
            <w:r w:rsidR="00F02506">
              <w:t>Reac</w:t>
            </w:r>
            <w:r w:rsidR="007A30BA">
              <w:t>t</w:t>
            </w:r>
            <w:r w:rsidR="00F02506">
              <w:t>,</w:t>
            </w:r>
            <w:r w:rsidR="007A30BA">
              <w:t xml:space="preserve"> </w:t>
            </w:r>
            <w:r w:rsidR="00F02506">
              <w:t>HTML and CSS</w:t>
            </w:r>
            <w:r w:rsidR="007A30BA">
              <w:t>.</w:t>
            </w:r>
          </w:p>
          <w:p w14:paraId="6EF574E2" w14:textId="2E3B19E5" w:rsidR="002F189B" w:rsidRDefault="007A30BA" w:rsidP="001D0BF1">
            <w:pPr>
              <w:contextualSpacing w:val="0"/>
            </w:pPr>
            <w:r>
              <w:t xml:space="preserve">Experience with rapid </w:t>
            </w:r>
            <w:r w:rsidR="00802053">
              <w:t>prototyping.</w:t>
            </w:r>
          </w:p>
          <w:p w14:paraId="3562A77F" w14:textId="6CC2E664" w:rsidR="00F408DA" w:rsidRDefault="00E61429" w:rsidP="001D0BF1">
            <w:pPr>
              <w:contextualSpacing w:val="0"/>
            </w:pPr>
            <w:r>
              <w:t xml:space="preserve">Ability to work independently </w:t>
            </w:r>
            <w:r w:rsidR="00F41F72">
              <w:t>and efficiently.</w:t>
            </w:r>
          </w:p>
          <w:p w14:paraId="7C496F04" w14:textId="22C8C71C" w:rsidR="00F41F72" w:rsidRDefault="006B778C" w:rsidP="001D0BF1">
            <w:pPr>
              <w:contextualSpacing w:val="0"/>
            </w:pPr>
            <w:r>
              <w:t>Experience writing server-side application</w:t>
            </w:r>
            <w:r w:rsidR="00EB6739">
              <w:t xml:space="preserve"> code</w:t>
            </w:r>
            <w:r w:rsidR="00103ED6">
              <w:t xml:space="preserve"> and business logic.</w:t>
            </w:r>
          </w:p>
          <w:p w14:paraId="79D853CE" w14:textId="15C9422B" w:rsidR="00103ED6" w:rsidRDefault="00A87A44" w:rsidP="001D0BF1">
            <w:pPr>
              <w:contextualSpacing w:val="0"/>
            </w:pPr>
            <w:r>
              <w:t>Exce</w:t>
            </w:r>
            <w:r w:rsidR="004461BA">
              <w:t>llent analytical and technical troubleshoot</w:t>
            </w:r>
            <w:r w:rsidR="000433E5">
              <w:t xml:space="preserve"> skills.</w:t>
            </w:r>
          </w:p>
          <w:p w14:paraId="3AC58B47" w14:textId="1F0475BB" w:rsidR="000433E5" w:rsidRDefault="000433E5" w:rsidP="001D0BF1">
            <w:pPr>
              <w:contextualSpacing w:val="0"/>
            </w:pPr>
            <w:r>
              <w:t xml:space="preserve">Experience </w:t>
            </w:r>
            <w:r w:rsidR="00B52D95">
              <w:t>working with Gitlab</w:t>
            </w:r>
            <w:r w:rsidR="006C1DBE">
              <w:t xml:space="preserve"> </w:t>
            </w:r>
            <w:r w:rsidR="00B52D95">
              <w:t>and postman.</w:t>
            </w:r>
          </w:p>
          <w:p w14:paraId="3ADB6B13" w14:textId="5F311921" w:rsidR="00B52D95" w:rsidRDefault="00670499" w:rsidP="001D0BF1">
            <w:pPr>
              <w:contextualSpacing w:val="0"/>
            </w:pPr>
            <w:r>
              <w:t xml:space="preserve">Excellent </w:t>
            </w:r>
            <w:r w:rsidR="008F3D98">
              <w:t>coding standard and experience mentoring other developers</w:t>
            </w:r>
            <w:r w:rsidR="00E461DB">
              <w:t xml:space="preserve"> in appropriate coding standards.</w:t>
            </w:r>
          </w:p>
          <w:p w14:paraId="40B47BBB" w14:textId="063BD9D4" w:rsidR="0080015F" w:rsidRDefault="0080015F" w:rsidP="001D0BF1">
            <w:pPr>
              <w:contextualSpacing w:val="0"/>
            </w:pPr>
            <w:r>
              <w:t>Well experienced in Core Java</w:t>
            </w:r>
            <w:r w:rsidR="00220642">
              <w:t xml:space="preserve"> – asynchronous programming, multithreading,</w:t>
            </w:r>
            <w:r w:rsidR="001374A6">
              <w:t xml:space="preserve"> collections and a few design patterns.</w:t>
            </w:r>
          </w:p>
          <w:p w14:paraId="0EA8B3B1" w14:textId="5093B7AA" w:rsidR="001374A6" w:rsidRDefault="001374A6" w:rsidP="001D0BF1">
            <w:pPr>
              <w:contextualSpacing w:val="0"/>
            </w:pPr>
            <w:r>
              <w:t>Good Experience in JSP/Servlets, MVC</w:t>
            </w:r>
            <w:r w:rsidR="007B6C59">
              <w:t xml:space="preserve"> architecture, JDBC, SQL.</w:t>
            </w:r>
          </w:p>
          <w:p w14:paraId="1BC06D10" w14:textId="1D8BBAD6" w:rsidR="007B6C59" w:rsidRDefault="007B6C59" w:rsidP="001D0BF1">
            <w:pPr>
              <w:contextualSpacing w:val="0"/>
            </w:pPr>
            <w:r>
              <w:t>Good knowledge in OOPS concepts</w:t>
            </w:r>
            <w:r w:rsidR="00533060">
              <w:t>.</w:t>
            </w:r>
          </w:p>
          <w:p w14:paraId="06B2E063" w14:textId="5B6C9FE3" w:rsidR="005B7872" w:rsidRDefault="00195969" w:rsidP="001D0BF1">
            <w:pPr>
              <w:contextualSpacing w:val="0"/>
            </w:pPr>
            <w:r>
              <w:t xml:space="preserve">Good working knowledge in developing web based </w:t>
            </w:r>
            <w:r w:rsidR="00AB0A7A">
              <w:t>Responsive applications by using REST and Spring Fra</w:t>
            </w:r>
            <w:r w:rsidR="004B4F04">
              <w:t>mework.</w:t>
            </w:r>
          </w:p>
          <w:p w14:paraId="40CBCEF2" w14:textId="0E7F2CFF" w:rsidR="00533060" w:rsidRDefault="00533060" w:rsidP="001D0BF1">
            <w:pPr>
              <w:contextualSpacing w:val="0"/>
            </w:pPr>
            <w:r>
              <w:t>Solid team player with good communication skill, interpersonal skills and committed to work and quality.</w:t>
            </w:r>
          </w:p>
          <w:p w14:paraId="672C8F22" w14:textId="0008BEEE" w:rsidR="00802053" w:rsidRPr="00CF1A49" w:rsidRDefault="00802053" w:rsidP="001D0BF1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4454D5B12CBA4CAB8384412D49620178"/>
        </w:placeholder>
        <w:temporary/>
        <w:showingPlcHdr/>
        <w15:appearance w15:val="hidden"/>
      </w:sdtPr>
      <w:sdtEndPr/>
      <w:sdtContent>
        <w:p w14:paraId="5EBE072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64CF8C9" w14:textId="77777777" w:rsidTr="00D66A52">
        <w:tc>
          <w:tcPr>
            <w:tcW w:w="9355" w:type="dxa"/>
          </w:tcPr>
          <w:p w14:paraId="3B257C9F" w14:textId="248E46C1" w:rsidR="001D0BF1" w:rsidRPr="00CF1A49" w:rsidRDefault="0061502C" w:rsidP="001D0BF1">
            <w:pPr>
              <w:pStyle w:val="Heading3"/>
              <w:contextualSpacing w:val="0"/>
              <w:outlineLvl w:val="2"/>
            </w:pPr>
            <w:r>
              <w:t>Oct</w:t>
            </w:r>
            <w:r w:rsidR="001D0BF1" w:rsidRPr="00CF1A49">
              <w:t xml:space="preserve"> </w:t>
            </w:r>
            <w:r w:rsidR="00F964F4">
              <w:t xml:space="preserve">ober </w:t>
            </w:r>
            <w:r w:rsidR="00503415">
              <w:t>2020</w:t>
            </w:r>
          </w:p>
          <w:p w14:paraId="282AB99A" w14:textId="194987FE" w:rsidR="001D0BF1" w:rsidRPr="00CF1A49" w:rsidRDefault="00503415" w:rsidP="001D0BF1">
            <w:pPr>
              <w:pStyle w:val="Heading2"/>
              <w:contextualSpacing w:val="0"/>
              <w:outlineLvl w:val="1"/>
            </w:pPr>
            <w:r>
              <w:t>M.Tech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VLsi</w:t>
            </w:r>
          </w:p>
          <w:p w14:paraId="103701A1" w14:textId="77777777" w:rsidR="004E0364" w:rsidRDefault="00882D3B" w:rsidP="007538DC">
            <w:pPr>
              <w:contextualSpacing w:val="0"/>
            </w:pPr>
            <w:r>
              <w:t>Gokaraju Rangaraju</w:t>
            </w:r>
            <w:r w:rsidR="00097A13">
              <w:t xml:space="preserve"> Institute of E</w:t>
            </w:r>
            <w:r w:rsidR="004E0364">
              <w:t>ngineering and Technology</w:t>
            </w:r>
            <w:r w:rsidR="00995ECF">
              <w:t>.</w:t>
            </w:r>
          </w:p>
          <w:p w14:paraId="0A1F1A9F" w14:textId="029B0F0B" w:rsidR="00B75AE1" w:rsidRPr="00CF1A49" w:rsidRDefault="00B75AE1" w:rsidP="007538DC">
            <w:pPr>
              <w:contextualSpacing w:val="0"/>
            </w:pPr>
            <w:r>
              <w:t>GPA:86.3</w:t>
            </w:r>
            <w:r w:rsidR="00A81432">
              <w:t>.</w:t>
            </w:r>
          </w:p>
        </w:tc>
      </w:tr>
      <w:tr w:rsidR="00F61DF9" w:rsidRPr="00CF1A49" w14:paraId="73CE4848" w14:textId="77777777" w:rsidTr="00F61DF9">
        <w:tc>
          <w:tcPr>
            <w:tcW w:w="9355" w:type="dxa"/>
            <w:tcMar>
              <w:top w:w="216" w:type="dxa"/>
            </w:tcMar>
          </w:tcPr>
          <w:p w14:paraId="31F12B9C" w14:textId="62A15DEC" w:rsidR="00F61DF9" w:rsidRPr="00CF1A49" w:rsidRDefault="0000288E" w:rsidP="00F61DF9">
            <w:pPr>
              <w:pStyle w:val="Heading3"/>
              <w:contextualSpacing w:val="0"/>
              <w:outlineLvl w:val="2"/>
            </w:pPr>
            <w:r>
              <w:t>Jun</w:t>
            </w:r>
            <w:r w:rsidR="00F964F4">
              <w:t>e</w:t>
            </w:r>
            <w:r w:rsidR="00F61DF9" w:rsidRPr="00CF1A49">
              <w:t xml:space="preserve"> </w:t>
            </w:r>
            <w:r>
              <w:t>2017</w:t>
            </w:r>
          </w:p>
          <w:p w14:paraId="0C22CB6E" w14:textId="76100B3F" w:rsidR="00F61DF9" w:rsidRPr="00CF1A49" w:rsidRDefault="00862C48" w:rsidP="00F61DF9">
            <w:pPr>
              <w:pStyle w:val="Heading2"/>
              <w:contextualSpacing w:val="0"/>
              <w:outlineLvl w:val="1"/>
            </w:pPr>
            <w:r>
              <w:t>B.Tech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Ece</w:t>
            </w:r>
          </w:p>
          <w:p w14:paraId="260149C5" w14:textId="77777777" w:rsidR="00995ECF" w:rsidRDefault="00995ECF" w:rsidP="00F61DF9">
            <w:r>
              <w:t>CMR Technical Campus.</w:t>
            </w:r>
          </w:p>
          <w:p w14:paraId="2DE2E094" w14:textId="2E3FB98F" w:rsidR="00B75AE1" w:rsidRDefault="00B75AE1" w:rsidP="00F61DF9">
            <w:r>
              <w:t>GPA: 62.</w:t>
            </w:r>
          </w:p>
        </w:tc>
      </w:tr>
    </w:tbl>
    <w:sdt>
      <w:sdtPr>
        <w:alias w:val="Skills:"/>
        <w:tag w:val="Skills:"/>
        <w:id w:val="-1392877668"/>
        <w:placeholder>
          <w:docPart w:val="99254489D15F41F59C857B5FD2800FE0"/>
        </w:placeholder>
        <w:temporary/>
        <w:showingPlcHdr/>
        <w15:appearance w15:val="hidden"/>
      </w:sdtPr>
      <w:sdtEndPr/>
      <w:sdtContent>
        <w:p w14:paraId="4BB7ED0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CBF2844" w14:textId="77777777" w:rsidTr="00C80075">
        <w:tc>
          <w:tcPr>
            <w:tcW w:w="4680" w:type="dxa"/>
          </w:tcPr>
          <w:p w14:paraId="6A0D6E46" w14:textId="420950F6" w:rsidR="001E3120" w:rsidRPr="006E1507" w:rsidRDefault="00514440" w:rsidP="006E1507">
            <w:pPr>
              <w:pStyle w:val="ListBullet"/>
              <w:contextualSpacing w:val="0"/>
            </w:pPr>
            <w:r>
              <w:t>Hibernate</w:t>
            </w:r>
          </w:p>
          <w:p w14:paraId="58A4C13E" w14:textId="77777777" w:rsidR="001F4E6D" w:rsidRDefault="0052285A" w:rsidP="006E1507">
            <w:pPr>
              <w:pStyle w:val="ListBullet"/>
              <w:contextualSpacing w:val="0"/>
            </w:pPr>
            <w:r>
              <w:t>Designing Java Application</w:t>
            </w:r>
          </w:p>
          <w:p w14:paraId="3DE78CE4" w14:textId="77777777" w:rsidR="0052285A" w:rsidRDefault="00A31DA9" w:rsidP="006E1507">
            <w:pPr>
              <w:pStyle w:val="ListBullet"/>
              <w:contextualSpacing w:val="0"/>
            </w:pPr>
            <w:r>
              <w:t>Object Oriented Programming</w:t>
            </w:r>
          </w:p>
          <w:p w14:paraId="74A34949" w14:textId="7D24FE04" w:rsidR="00230ABB" w:rsidRDefault="00230ABB" w:rsidP="006E1507">
            <w:pPr>
              <w:pStyle w:val="ListBullet"/>
              <w:contextualSpacing w:val="0"/>
            </w:pPr>
            <w:r>
              <w:t>C, C++</w:t>
            </w:r>
          </w:p>
          <w:p w14:paraId="204C64E0" w14:textId="6B1EB790" w:rsidR="00230ABB" w:rsidRPr="006E1507" w:rsidRDefault="00230ABB" w:rsidP="006E1507">
            <w:pPr>
              <w:pStyle w:val="ListBullet"/>
              <w:contextualSpacing w:val="0"/>
            </w:pPr>
            <w:r>
              <w:t>Java EE</w:t>
            </w:r>
          </w:p>
        </w:tc>
        <w:tc>
          <w:tcPr>
            <w:tcW w:w="4680" w:type="dxa"/>
            <w:tcMar>
              <w:left w:w="360" w:type="dxa"/>
            </w:tcMar>
          </w:tcPr>
          <w:p w14:paraId="36E8749C" w14:textId="4A935B72" w:rsidR="001E3120" w:rsidRPr="006E1507" w:rsidRDefault="0052285A" w:rsidP="00BE7AD0">
            <w:pPr>
              <w:pStyle w:val="ListBullet"/>
              <w:contextualSpacing w:val="0"/>
            </w:pPr>
            <w:r>
              <w:t>SQL</w:t>
            </w:r>
          </w:p>
          <w:p w14:paraId="66EFEE95" w14:textId="15634013" w:rsidR="001E3120" w:rsidRDefault="0052285A" w:rsidP="006E1507">
            <w:pPr>
              <w:pStyle w:val="ListBullet"/>
              <w:contextualSpacing w:val="0"/>
            </w:pPr>
            <w:r>
              <w:t>HTML</w:t>
            </w:r>
          </w:p>
          <w:p w14:paraId="065C33A0" w14:textId="3A4D082C" w:rsidR="00230ABB" w:rsidRDefault="0087324D" w:rsidP="006E1507">
            <w:pPr>
              <w:pStyle w:val="ListBullet"/>
              <w:contextualSpacing w:val="0"/>
            </w:pPr>
            <w:r>
              <w:t>Exceptions and Threads</w:t>
            </w:r>
          </w:p>
          <w:p w14:paraId="1F391DDD" w14:textId="77777777" w:rsidR="001F57C2" w:rsidRDefault="001F57C2" w:rsidP="006E1507">
            <w:pPr>
              <w:pStyle w:val="ListBullet"/>
              <w:contextualSpacing w:val="0"/>
            </w:pPr>
            <w:r>
              <w:t>Collection</w:t>
            </w:r>
            <w:r w:rsidR="0087324D">
              <w:t>s</w:t>
            </w:r>
          </w:p>
          <w:p w14:paraId="0ECE55D3" w14:textId="76160A10" w:rsidR="009925A9" w:rsidRPr="006E1507" w:rsidRDefault="009925A9" w:rsidP="006E1507">
            <w:pPr>
              <w:pStyle w:val="ListBullet"/>
              <w:contextualSpacing w:val="0"/>
            </w:pPr>
            <w:r>
              <w:t>Spring</w:t>
            </w:r>
          </w:p>
        </w:tc>
      </w:tr>
    </w:tbl>
    <w:p w14:paraId="3014B27C" w14:textId="13041F43" w:rsidR="00CA627E" w:rsidRPr="00264E28" w:rsidRDefault="005D4384" w:rsidP="00C80075">
      <w:pPr>
        <w:pStyle w:val="Heading1"/>
      </w:pPr>
      <w:r>
        <w:t>Project Details</w:t>
      </w:r>
    </w:p>
    <w:p w14:paraId="4AA12BDC" w14:textId="371509FF" w:rsidR="000C7989" w:rsidRPr="00855CA9" w:rsidRDefault="003B7FB1" w:rsidP="00C80075">
      <w:pPr>
        <w:pStyle w:val="Heading1"/>
        <w:rPr>
          <w:b w:val="0"/>
          <w:bCs/>
          <w:sz w:val="20"/>
          <w:szCs w:val="20"/>
        </w:rPr>
      </w:pPr>
      <w:r w:rsidRPr="00855CA9">
        <w:rPr>
          <w:b w:val="0"/>
          <w:bCs/>
          <w:caps w:val="0"/>
          <w:sz w:val="20"/>
          <w:szCs w:val="20"/>
        </w:rPr>
        <w:t xml:space="preserve">Employer                         </w:t>
      </w:r>
      <w:r w:rsidR="00FE4805">
        <w:rPr>
          <w:b w:val="0"/>
          <w:bCs/>
          <w:caps w:val="0"/>
          <w:sz w:val="20"/>
          <w:szCs w:val="20"/>
        </w:rPr>
        <w:t xml:space="preserve"> </w:t>
      </w:r>
      <w:r w:rsidR="00855CA9">
        <w:rPr>
          <w:b w:val="0"/>
          <w:bCs/>
          <w:caps w:val="0"/>
          <w:sz w:val="20"/>
          <w:szCs w:val="20"/>
        </w:rPr>
        <w:t xml:space="preserve"> </w:t>
      </w:r>
      <w:r w:rsidRPr="00855CA9">
        <w:rPr>
          <w:b w:val="0"/>
          <w:bCs/>
          <w:caps w:val="0"/>
          <w:sz w:val="20"/>
          <w:szCs w:val="20"/>
        </w:rPr>
        <w:t>:    Cognizant India Pvt Ltd, Hyderabad</w:t>
      </w:r>
    </w:p>
    <w:p w14:paraId="71D997EF" w14:textId="15CE8667" w:rsidR="00D623A6" w:rsidRPr="00855CA9" w:rsidRDefault="003B7FB1" w:rsidP="00C80075">
      <w:pPr>
        <w:pStyle w:val="Heading1"/>
        <w:rPr>
          <w:b w:val="0"/>
          <w:bCs/>
          <w:sz w:val="20"/>
          <w:szCs w:val="20"/>
        </w:rPr>
      </w:pPr>
      <w:r w:rsidRPr="00855CA9">
        <w:rPr>
          <w:b w:val="0"/>
          <w:bCs/>
          <w:caps w:val="0"/>
          <w:sz w:val="20"/>
          <w:szCs w:val="20"/>
        </w:rPr>
        <w:t xml:space="preserve">Title                                   </w:t>
      </w:r>
      <w:r w:rsidR="00855CA9">
        <w:rPr>
          <w:b w:val="0"/>
          <w:bCs/>
          <w:caps w:val="0"/>
          <w:sz w:val="20"/>
          <w:szCs w:val="20"/>
        </w:rPr>
        <w:t xml:space="preserve"> </w:t>
      </w:r>
      <w:r w:rsidRPr="00855CA9">
        <w:rPr>
          <w:b w:val="0"/>
          <w:bCs/>
          <w:caps w:val="0"/>
          <w:sz w:val="20"/>
          <w:szCs w:val="20"/>
        </w:rPr>
        <w:t>:    Software Developer</w:t>
      </w:r>
    </w:p>
    <w:p w14:paraId="7635A705" w14:textId="2948EA24" w:rsidR="00CA627E" w:rsidRPr="00855CA9" w:rsidRDefault="003B7FB1" w:rsidP="00C80075">
      <w:pPr>
        <w:pStyle w:val="Heading1"/>
        <w:rPr>
          <w:b w:val="0"/>
          <w:bCs/>
          <w:caps w:val="0"/>
          <w:sz w:val="20"/>
          <w:szCs w:val="20"/>
        </w:rPr>
      </w:pPr>
      <w:r w:rsidRPr="00855CA9">
        <w:rPr>
          <w:b w:val="0"/>
          <w:bCs/>
          <w:caps w:val="0"/>
          <w:sz w:val="20"/>
          <w:szCs w:val="20"/>
        </w:rPr>
        <w:t>Project Name                    :    B2</w:t>
      </w:r>
      <w:r w:rsidR="000F67CF">
        <w:rPr>
          <w:b w:val="0"/>
          <w:bCs/>
          <w:caps w:val="0"/>
          <w:sz w:val="20"/>
          <w:szCs w:val="20"/>
        </w:rPr>
        <w:t>BB</w:t>
      </w:r>
      <w:r w:rsidRPr="00855CA9">
        <w:rPr>
          <w:b w:val="0"/>
          <w:bCs/>
          <w:caps w:val="0"/>
          <w:sz w:val="20"/>
          <w:szCs w:val="20"/>
        </w:rPr>
        <w:t>ridge</w:t>
      </w:r>
    </w:p>
    <w:p w14:paraId="4ACB0181" w14:textId="3A554DFA" w:rsidR="00A54344" w:rsidRPr="00855CA9" w:rsidRDefault="003B7FB1" w:rsidP="00C80075">
      <w:pPr>
        <w:pStyle w:val="Heading1"/>
        <w:rPr>
          <w:b w:val="0"/>
          <w:bCs/>
          <w:sz w:val="20"/>
          <w:szCs w:val="20"/>
        </w:rPr>
      </w:pPr>
      <w:r w:rsidRPr="00855CA9">
        <w:rPr>
          <w:b w:val="0"/>
          <w:bCs/>
          <w:caps w:val="0"/>
          <w:sz w:val="20"/>
          <w:szCs w:val="20"/>
        </w:rPr>
        <w:t xml:space="preserve">Tools &amp; Technologies      :    Java, Eclipse, Tomcat 6.0, </w:t>
      </w:r>
      <w:r w:rsidR="009C0E5A" w:rsidRPr="00855CA9">
        <w:rPr>
          <w:b w:val="0"/>
          <w:bCs/>
          <w:caps w:val="0"/>
          <w:sz w:val="20"/>
          <w:szCs w:val="20"/>
        </w:rPr>
        <w:t>MYSQL,</w:t>
      </w:r>
      <w:r w:rsidRPr="00855CA9">
        <w:rPr>
          <w:b w:val="0"/>
          <w:bCs/>
          <w:caps w:val="0"/>
          <w:sz w:val="20"/>
          <w:szCs w:val="20"/>
        </w:rPr>
        <w:t xml:space="preserve"> </w:t>
      </w:r>
      <w:r w:rsidR="009C0E5A" w:rsidRPr="00855CA9">
        <w:rPr>
          <w:b w:val="0"/>
          <w:bCs/>
          <w:caps w:val="0"/>
          <w:sz w:val="20"/>
          <w:szCs w:val="20"/>
        </w:rPr>
        <w:t xml:space="preserve">HTML, CSS, </w:t>
      </w:r>
      <w:r w:rsidRPr="00855CA9">
        <w:rPr>
          <w:b w:val="0"/>
          <w:bCs/>
          <w:caps w:val="0"/>
          <w:sz w:val="20"/>
          <w:szCs w:val="20"/>
        </w:rPr>
        <w:t xml:space="preserve">Angular </w:t>
      </w:r>
      <w:r w:rsidR="009C0E5A" w:rsidRPr="00855CA9">
        <w:rPr>
          <w:b w:val="0"/>
          <w:bCs/>
          <w:caps w:val="0"/>
          <w:sz w:val="20"/>
          <w:szCs w:val="20"/>
        </w:rPr>
        <w:t>JS</w:t>
      </w:r>
    </w:p>
    <w:p w14:paraId="00C19C97" w14:textId="32BC2D91" w:rsidR="009B6B31" w:rsidRPr="00855CA9" w:rsidRDefault="003B7FB1" w:rsidP="00C80075">
      <w:pPr>
        <w:pStyle w:val="Heading1"/>
        <w:rPr>
          <w:b w:val="0"/>
          <w:bCs/>
          <w:sz w:val="20"/>
          <w:szCs w:val="20"/>
        </w:rPr>
      </w:pPr>
      <w:r w:rsidRPr="00855CA9">
        <w:rPr>
          <w:b w:val="0"/>
          <w:bCs/>
          <w:caps w:val="0"/>
          <w:sz w:val="20"/>
          <w:szCs w:val="20"/>
        </w:rPr>
        <w:t xml:space="preserve">Date O Employment      </w:t>
      </w:r>
      <w:r w:rsidR="00455A25">
        <w:rPr>
          <w:b w:val="0"/>
          <w:bCs/>
          <w:caps w:val="0"/>
          <w:sz w:val="20"/>
          <w:szCs w:val="20"/>
        </w:rPr>
        <w:t xml:space="preserve"> </w:t>
      </w:r>
      <w:r w:rsidRPr="00855CA9">
        <w:rPr>
          <w:b w:val="0"/>
          <w:bCs/>
          <w:caps w:val="0"/>
          <w:sz w:val="20"/>
          <w:szCs w:val="20"/>
        </w:rPr>
        <w:t xml:space="preserve"> :    September 2020- Till Date </w:t>
      </w:r>
    </w:p>
    <w:p w14:paraId="2176EA72" w14:textId="77777777" w:rsidR="007D5DE9" w:rsidRDefault="007D5DE9" w:rsidP="00C80075">
      <w:pPr>
        <w:pStyle w:val="Heading1"/>
        <w:rPr>
          <w:sz w:val="18"/>
          <w:szCs w:val="18"/>
        </w:rPr>
      </w:pPr>
    </w:p>
    <w:p w14:paraId="73226860" w14:textId="45E89D4C" w:rsidR="00767C4B" w:rsidRPr="00D430A6" w:rsidRDefault="00767C4B" w:rsidP="00C80075">
      <w:pPr>
        <w:pStyle w:val="Heading1"/>
        <w:rPr>
          <w:sz w:val="20"/>
          <w:szCs w:val="20"/>
        </w:rPr>
      </w:pPr>
      <w:r w:rsidRPr="00D430A6">
        <w:rPr>
          <w:sz w:val="20"/>
          <w:szCs w:val="20"/>
        </w:rPr>
        <w:t xml:space="preserve">description: </w:t>
      </w:r>
    </w:p>
    <w:p w14:paraId="4C05784A" w14:textId="11B5ECBB" w:rsidR="00767C4B" w:rsidRDefault="00EC22A3" w:rsidP="0063674F">
      <w:pPr>
        <w:pStyle w:val="Heading1"/>
        <w:spacing w:line="276" w:lineRule="auto"/>
        <w:jc w:val="both"/>
        <w:rPr>
          <w:b w:val="0"/>
          <w:bCs/>
          <w:caps w:val="0"/>
          <w:sz w:val="20"/>
          <w:szCs w:val="20"/>
        </w:rPr>
      </w:pPr>
      <w:r w:rsidRPr="00DE4BD7">
        <w:rPr>
          <w:b w:val="0"/>
          <w:bCs/>
          <w:caps w:val="0"/>
          <w:sz w:val="20"/>
          <w:szCs w:val="20"/>
        </w:rPr>
        <w:t xml:space="preserve">                      </w:t>
      </w:r>
      <w:r w:rsidRPr="00BE0092">
        <w:rPr>
          <w:caps w:val="0"/>
          <w:sz w:val="20"/>
          <w:szCs w:val="20"/>
        </w:rPr>
        <w:t>B2</w:t>
      </w:r>
      <w:r w:rsidR="001A07AA" w:rsidRPr="00BE0092">
        <w:rPr>
          <w:caps w:val="0"/>
          <w:sz w:val="20"/>
          <w:szCs w:val="20"/>
        </w:rPr>
        <w:t>B</w:t>
      </w:r>
      <w:r w:rsidRPr="00BE0092">
        <w:rPr>
          <w:caps w:val="0"/>
          <w:sz w:val="20"/>
          <w:szCs w:val="20"/>
        </w:rPr>
        <w:t>ridge</w:t>
      </w:r>
      <w:r w:rsidRPr="00DE4BD7">
        <w:rPr>
          <w:b w:val="0"/>
          <w:bCs/>
          <w:caps w:val="0"/>
          <w:sz w:val="20"/>
          <w:szCs w:val="20"/>
        </w:rPr>
        <w:t xml:space="preserve"> </w:t>
      </w:r>
      <w:r w:rsidR="0079563C" w:rsidRPr="00DE4BD7">
        <w:rPr>
          <w:b w:val="0"/>
          <w:bCs/>
          <w:caps w:val="0"/>
          <w:sz w:val="20"/>
          <w:szCs w:val="20"/>
        </w:rPr>
        <w:t>is a</w:t>
      </w:r>
      <w:r w:rsidRPr="00DE4BD7">
        <w:rPr>
          <w:b w:val="0"/>
          <w:bCs/>
          <w:caps w:val="0"/>
          <w:sz w:val="20"/>
          <w:szCs w:val="20"/>
        </w:rPr>
        <w:t xml:space="preserve"> </w:t>
      </w:r>
      <w:r w:rsidR="001336E9" w:rsidRPr="00DE4BD7">
        <w:rPr>
          <w:b w:val="0"/>
          <w:bCs/>
          <w:caps w:val="0"/>
          <w:sz w:val="20"/>
          <w:szCs w:val="20"/>
        </w:rPr>
        <w:t xml:space="preserve">centralized and tracking system with an automated dispatching and handling mechanism, </w:t>
      </w:r>
      <w:r w:rsidRPr="00DE4BD7">
        <w:rPr>
          <w:b w:val="0"/>
          <w:bCs/>
          <w:caps w:val="0"/>
          <w:sz w:val="20"/>
          <w:szCs w:val="20"/>
        </w:rPr>
        <w:t xml:space="preserve">Multiple </w:t>
      </w:r>
      <w:r w:rsidR="006F1FCF" w:rsidRPr="00DE4BD7">
        <w:rPr>
          <w:b w:val="0"/>
          <w:bCs/>
          <w:caps w:val="0"/>
          <w:sz w:val="20"/>
          <w:szCs w:val="20"/>
        </w:rPr>
        <w:t xml:space="preserve">cab agencies </w:t>
      </w:r>
      <w:r w:rsidR="0079563C" w:rsidRPr="00DE4BD7">
        <w:rPr>
          <w:b w:val="0"/>
          <w:bCs/>
          <w:caps w:val="0"/>
          <w:sz w:val="20"/>
          <w:szCs w:val="20"/>
        </w:rPr>
        <w:t>can connect and handle their software.</w:t>
      </w:r>
      <w:r w:rsidRPr="00DE4BD7">
        <w:rPr>
          <w:b w:val="0"/>
          <w:bCs/>
          <w:caps w:val="0"/>
          <w:sz w:val="20"/>
          <w:szCs w:val="20"/>
        </w:rPr>
        <w:t xml:space="preserve"> It </w:t>
      </w:r>
      <w:r w:rsidR="006F1FCF" w:rsidRPr="00DE4BD7">
        <w:rPr>
          <w:b w:val="0"/>
          <w:bCs/>
          <w:caps w:val="0"/>
          <w:sz w:val="20"/>
          <w:szCs w:val="20"/>
        </w:rPr>
        <w:t xml:space="preserve">provides some </w:t>
      </w:r>
      <w:r w:rsidR="009B784D" w:rsidRPr="00DE4BD7">
        <w:rPr>
          <w:b w:val="0"/>
          <w:bCs/>
          <w:caps w:val="0"/>
          <w:sz w:val="20"/>
          <w:szCs w:val="20"/>
        </w:rPr>
        <w:t>feature</w:t>
      </w:r>
      <w:r w:rsidR="006F1FCF" w:rsidRPr="00DE4BD7">
        <w:rPr>
          <w:b w:val="0"/>
          <w:bCs/>
          <w:caps w:val="0"/>
          <w:sz w:val="20"/>
          <w:szCs w:val="20"/>
        </w:rPr>
        <w:t xml:space="preserve"> like </w:t>
      </w:r>
      <w:r w:rsidRPr="00DE4BD7">
        <w:rPr>
          <w:b w:val="0"/>
          <w:bCs/>
          <w:caps w:val="0"/>
          <w:sz w:val="20"/>
          <w:szCs w:val="20"/>
        </w:rPr>
        <w:t>Intercity Booking, Airport Booking, Outstanding Bookings, Public Shared Tax (</w:t>
      </w:r>
      <w:r w:rsidR="009B784D" w:rsidRPr="00DE4BD7">
        <w:rPr>
          <w:b w:val="0"/>
          <w:bCs/>
          <w:caps w:val="0"/>
          <w:sz w:val="20"/>
          <w:szCs w:val="20"/>
        </w:rPr>
        <w:t>PST)</w:t>
      </w:r>
      <w:r w:rsidRPr="00DE4BD7">
        <w:rPr>
          <w:b w:val="0"/>
          <w:bCs/>
          <w:caps w:val="0"/>
          <w:sz w:val="20"/>
          <w:szCs w:val="20"/>
        </w:rPr>
        <w:t xml:space="preserve"> And Post Bookings, Posting Vehicles </w:t>
      </w:r>
      <w:r w:rsidR="00DD27B2" w:rsidRPr="00DE4BD7">
        <w:rPr>
          <w:b w:val="0"/>
          <w:bCs/>
          <w:caps w:val="0"/>
          <w:sz w:val="20"/>
          <w:szCs w:val="20"/>
        </w:rPr>
        <w:t>t</w:t>
      </w:r>
      <w:r w:rsidRPr="00DE4BD7">
        <w:rPr>
          <w:b w:val="0"/>
          <w:bCs/>
          <w:caps w:val="0"/>
          <w:sz w:val="20"/>
          <w:szCs w:val="20"/>
        </w:rPr>
        <w:t xml:space="preserve">o Other Cab Agencies </w:t>
      </w:r>
      <w:r w:rsidR="0009222C" w:rsidRPr="00DE4BD7">
        <w:rPr>
          <w:b w:val="0"/>
          <w:bCs/>
          <w:caps w:val="0"/>
          <w:sz w:val="20"/>
          <w:szCs w:val="20"/>
        </w:rPr>
        <w:t>with their mutual understandin</w:t>
      </w:r>
      <w:r w:rsidRPr="00DE4BD7">
        <w:rPr>
          <w:b w:val="0"/>
          <w:bCs/>
          <w:caps w:val="0"/>
          <w:sz w:val="20"/>
          <w:szCs w:val="20"/>
        </w:rPr>
        <w:t>g. 3</w:t>
      </w:r>
      <w:r w:rsidRPr="00DE4BD7">
        <w:rPr>
          <w:b w:val="0"/>
          <w:bCs/>
          <w:caps w:val="0"/>
          <w:sz w:val="20"/>
          <w:szCs w:val="20"/>
          <w:vertAlign w:val="superscript"/>
        </w:rPr>
        <w:t>rd</w:t>
      </w:r>
      <w:r w:rsidRPr="00DE4BD7">
        <w:rPr>
          <w:b w:val="0"/>
          <w:bCs/>
          <w:caps w:val="0"/>
          <w:sz w:val="20"/>
          <w:szCs w:val="20"/>
        </w:rPr>
        <w:t xml:space="preserve"> Party API’s For Map </w:t>
      </w:r>
      <w:r w:rsidR="00EB754E" w:rsidRPr="00DE4BD7">
        <w:rPr>
          <w:b w:val="0"/>
          <w:bCs/>
          <w:caps w:val="0"/>
          <w:sz w:val="20"/>
          <w:szCs w:val="20"/>
        </w:rPr>
        <w:t>a</w:t>
      </w:r>
      <w:r w:rsidRPr="00DE4BD7">
        <w:rPr>
          <w:b w:val="0"/>
          <w:bCs/>
          <w:caps w:val="0"/>
          <w:sz w:val="20"/>
          <w:szCs w:val="20"/>
        </w:rPr>
        <w:t xml:space="preserve">nd SMS </w:t>
      </w:r>
      <w:r w:rsidR="0009222C" w:rsidRPr="00DE4BD7">
        <w:rPr>
          <w:b w:val="0"/>
          <w:bCs/>
          <w:caps w:val="0"/>
          <w:sz w:val="20"/>
          <w:szCs w:val="20"/>
        </w:rPr>
        <w:t>are used in this project</w:t>
      </w:r>
      <w:r w:rsidRPr="00DE4BD7">
        <w:rPr>
          <w:b w:val="0"/>
          <w:bCs/>
          <w:caps w:val="0"/>
          <w:sz w:val="20"/>
          <w:szCs w:val="20"/>
        </w:rPr>
        <w:t>.</w:t>
      </w:r>
    </w:p>
    <w:p w14:paraId="291DE1A0" w14:textId="77777777" w:rsidR="00DE4BD7" w:rsidRDefault="00DE4BD7" w:rsidP="0063674F">
      <w:pPr>
        <w:pStyle w:val="Heading1"/>
        <w:spacing w:line="276" w:lineRule="auto"/>
        <w:jc w:val="both"/>
        <w:rPr>
          <w:b w:val="0"/>
          <w:bCs/>
          <w:caps w:val="0"/>
          <w:sz w:val="20"/>
          <w:szCs w:val="20"/>
        </w:rPr>
      </w:pPr>
    </w:p>
    <w:p w14:paraId="48B59B29" w14:textId="32FF793E" w:rsidR="00EC054E" w:rsidRPr="00D430A6" w:rsidRDefault="00E63CFE" w:rsidP="0063674F">
      <w:pPr>
        <w:pStyle w:val="Heading1"/>
        <w:spacing w:line="276" w:lineRule="auto"/>
        <w:jc w:val="both"/>
        <w:rPr>
          <w:caps w:val="0"/>
          <w:sz w:val="20"/>
          <w:szCs w:val="20"/>
        </w:rPr>
      </w:pPr>
      <w:r w:rsidRPr="00D430A6">
        <w:rPr>
          <w:caps w:val="0"/>
          <w:sz w:val="20"/>
          <w:szCs w:val="20"/>
        </w:rPr>
        <w:t xml:space="preserve">RESPONBILITIES </w:t>
      </w:r>
    </w:p>
    <w:p w14:paraId="7FD5C97B" w14:textId="037AA4D1" w:rsidR="003A4470" w:rsidRPr="000A5F39" w:rsidRDefault="00DE4615" w:rsidP="003A4470">
      <w:pPr>
        <w:spacing w:line="276" w:lineRule="auto"/>
        <w:rPr>
          <w:rFonts w:asciiTheme="majorHAnsi" w:hAnsiTheme="majorHAnsi" w:cs="Calibri Light"/>
          <w:color w:val="404040" w:themeColor="text1" w:themeTint="BF"/>
        </w:rPr>
      </w:pPr>
      <w:r w:rsidRPr="000A5F39">
        <w:rPr>
          <w:rFonts w:asciiTheme="majorHAnsi" w:hAnsiTheme="majorHAnsi" w:cs="Calibri Light"/>
          <w:color w:val="404040" w:themeColor="text1" w:themeTint="BF"/>
        </w:rPr>
        <w:t>Have been involved in analysis, design and coding on J2EE environment.</w:t>
      </w:r>
    </w:p>
    <w:p w14:paraId="42346D61" w14:textId="58EFBA95" w:rsidR="00DE4615" w:rsidRPr="000A5F39" w:rsidRDefault="00DE4615" w:rsidP="003A4470">
      <w:pPr>
        <w:spacing w:line="276" w:lineRule="auto"/>
        <w:rPr>
          <w:rFonts w:asciiTheme="majorHAnsi" w:hAnsiTheme="majorHAnsi" w:cs="Calibri Light"/>
          <w:color w:val="404040" w:themeColor="text1" w:themeTint="BF"/>
        </w:rPr>
      </w:pPr>
      <w:r w:rsidRPr="000A5F39">
        <w:rPr>
          <w:rFonts w:asciiTheme="majorHAnsi" w:hAnsiTheme="majorHAnsi" w:cs="Calibri Light"/>
          <w:bCs/>
          <w:color w:val="404040" w:themeColor="text1" w:themeTint="BF"/>
          <w:sz w:val="20"/>
          <w:szCs w:val="20"/>
        </w:rPr>
        <w:t>Implementing Spring MVC module.</w:t>
      </w:r>
    </w:p>
    <w:p w14:paraId="7054EED0" w14:textId="3BD4087D" w:rsidR="00DE4615" w:rsidRPr="000A5F39" w:rsidRDefault="00DE4615" w:rsidP="003A4470">
      <w:pPr>
        <w:spacing w:line="276" w:lineRule="auto"/>
        <w:rPr>
          <w:rFonts w:asciiTheme="majorHAnsi" w:hAnsiTheme="majorHAnsi" w:cs="Calibri Light"/>
          <w:color w:val="404040" w:themeColor="text1" w:themeTint="BF"/>
        </w:rPr>
      </w:pPr>
      <w:r w:rsidRPr="000A5F39">
        <w:rPr>
          <w:rFonts w:asciiTheme="majorHAnsi" w:hAnsiTheme="majorHAnsi" w:cs="Calibri Light"/>
          <w:color w:val="404040" w:themeColor="text1" w:themeTint="BF"/>
        </w:rPr>
        <w:t>The back end i.e. The persistence is being handled by the Hibernate ORM API.</w:t>
      </w:r>
    </w:p>
    <w:p w14:paraId="055A93D5" w14:textId="0E50FB27" w:rsidR="00DE4615" w:rsidRPr="000A5F39" w:rsidRDefault="00DE4615" w:rsidP="003A4470">
      <w:pPr>
        <w:spacing w:line="276" w:lineRule="auto"/>
        <w:rPr>
          <w:rFonts w:asciiTheme="majorHAnsi" w:hAnsiTheme="majorHAnsi" w:cs="Calibri Light"/>
          <w:color w:val="404040" w:themeColor="text1" w:themeTint="BF"/>
        </w:rPr>
      </w:pPr>
      <w:r w:rsidRPr="000A5F39">
        <w:rPr>
          <w:rFonts w:asciiTheme="majorHAnsi" w:hAnsiTheme="majorHAnsi" w:cs="Calibri Light"/>
          <w:color w:val="404040" w:themeColor="text1" w:themeTint="BF"/>
        </w:rPr>
        <w:t>Knowledge of business impact of technology deployments, including items such as business</w:t>
      </w:r>
    </w:p>
    <w:p w14:paraId="7EE60600" w14:textId="77777777" w:rsidR="00DE4615" w:rsidRPr="000A5F39" w:rsidRDefault="00DE4615" w:rsidP="003A4470">
      <w:pPr>
        <w:spacing w:line="276" w:lineRule="auto"/>
        <w:rPr>
          <w:rFonts w:asciiTheme="majorHAnsi" w:hAnsiTheme="majorHAnsi" w:cs="Calibri Light"/>
          <w:color w:val="404040" w:themeColor="text1" w:themeTint="BF"/>
        </w:rPr>
      </w:pPr>
      <w:r w:rsidRPr="000A5F39">
        <w:rPr>
          <w:rFonts w:asciiTheme="majorHAnsi" w:hAnsiTheme="majorHAnsi" w:cs="Calibri Light"/>
          <w:color w:val="404040" w:themeColor="text1" w:themeTint="BF"/>
        </w:rPr>
        <w:t>requirements, implementation and planning.</w:t>
      </w:r>
    </w:p>
    <w:p w14:paraId="598133F8" w14:textId="178749AD" w:rsidR="00DE4615" w:rsidRPr="000A5F39" w:rsidRDefault="00DE4615" w:rsidP="003A4470">
      <w:pPr>
        <w:spacing w:line="276" w:lineRule="auto"/>
        <w:rPr>
          <w:rFonts w:asciiTheme="majorHAnsi" w:hAnsiTheme="majorHAnsi" w:cs="Calibri Light"/>
          <w:color w:val="404040" w:themeColor="text1" w:themeTint="BF"/>
        </w:rPr>
      </w:pPr>
      <w:r w:rsidRPr="000A5F39">
        <w:rPr>
          <w:rFonts w:asciiTheme="majorHAnsi" w:hAnsiTheme="majorHAnsi" w:cs="Calibri Light"/>
          <w:color w:val="404040" w:themeColor="text1" w:themeTint="BF"/>
        </w:rPr>
        <w:t xml:space="preserve">Developing </w:t>
      </w:r>
      <w:r w:rsidR="000A5F39">
        <w:rPr>
          <w:rFonts w:asciiTheme="majorHAnsi" w:hAnsiTheme="majorHAnsi" w:cs="Calibri Light"/>
          <w:color w:val="404040" w:themeColor="text1" w:themeTint="BF"/>
        </w:rPr>
        <w:t>POJO</w:t>
      </w:r>
      <w:r w:rsidRPr="000A5F39">
        <w:rPr>
          <w:rFonts w:asciiTheme="majorHAnsi" w:hAnsiTheme="majorHAnsi" w:cs="Calibri Light"/>
          <w:color w:val="404040" w:themeColor="text1" w:themeTint="BF"/>
        </w:rPr>
        <w:t xml:space="preserve"> classes for mapping files.</w:t>
      </w:r>
    </w:p>
    <w:p w14:paraId="0FD04EEC" w14:textId="77777777" w:rsidR="003A4470" w:rsidRPr="000A5F39" w:rsidRDefault="00DE4615" w:rsidP="003A4470">
      <w:pPr>
        <w:spacing w:line="276" w:lineRule="auto"/>
        <w:rPr>
          <w:rFonts w:asciiTheme="majorHAnsi" w:hAnsiTheme="majorHAnsi" w:cs="Calibri Light"/>
          <w:bCs/>
          <w:color w:val="404040" w:themeColor="text1" w:themeTint="BF"/>
          <w:sz w:val="20"/>
          <w:szCs w:val="20"/>
        </w:rPr>
      </w:pPr>
      <w:r w:rsidRPr="000A5F39">
        <w:rPr>
          <w:rFonts w:asciiTheme="majorHAnsi" w:hAnsiTheme="majorHAnsi" w:cs="Calibri Light"/>
          <w:bCs/>
          <w:color w:val="404040" w:themeColor="text1" w:themeTint="BF"/>
          <w:sz w:val="20"/>
          <w:szCs w:val="20"/>
        </w:rPr>
        <w:t>Performed dependency injection and configured spring beans for modules spring IOC and integrated it with Hibernate.</w:t>
      </w:r>
    </w:p>
    <w:p w14:paraId="0BDF2BE0" w14:textId="77777777" w:rsidR="003A4470" w:rsidRPr="000A5F39" w:rsidRDefault="00DE4615" w:rsidP="003A4470">
      <w:pPr>
        <w:spacing w:line="276" w:lineRule="auto"/>
        <w:rPr>
          <w:rFonts w:asciiTheme="majorHAnsi" w:hAnsiTheme="majorHAnsi" w:cs="Calibri Light"/>
          <w:bCs/>
          <w:color w:val="404040" w:themeColor="text1" w:themeTint="BF"/>
          <w:sz w:val="20"/>
          <w:szCs w:val="20"/>
        </w:rPr>
      </w:pPr>
      <w:r w:rsidRPr="000A5F39">
        <w:rPr>
          <w:rFonts w:asciiTheme="majorHAnsi" w:hAnsiTheme="majorHAnsi" w:cs="Calibri Light"/>
          <w:bCs/>
          <w:color w:val="404040" w:themeColor="text1" w:themeTint="BF"/>
          <w:sz w:val="20"/>
          <w:szCs w:val="20"/>
        </w:rPr>
        <w:t>Involved in peer code review.</w:t>
      </w:r>
    </w:p>
    <w:p w14:paraId="049BE23C" w14:textId="10D30E7B" w:rsidR="00DE4615" w:rsidRPr="000A5F39" w:rsidRDefault="00DE4615" w:rsidP="003A4470">
      <w:pPr>
        <w:spacing w:line="276" w:lineRule="auto"/>
        <w:rPr>
          <w:rFonts w:asciiTheme="majorHAnsi" w:hAnsiTheme="majorHAnsi" w:cs="Calibri Light"/>
          <w:color w:val="404040" w:themeColor="text1" w:themeTint="BF"/>
        </w:rPr>
      </w:pPr>
      <w:r w:rsidRPr="000A5F39">
        <w:rPr>
          <w:rFonts w:asciiTheme="majorHAnsi" w:hAnsiTheme="majorHAnsi" w:cs="Calibri Light"/>
          <w:bCs/>
          <w:color w:val="404040" w:themeColor="text1" w:themeTint="BF"/>
          <w:sz w:val="20"/>
          <w:szCs w:val="20"/>
        </w:rPr>
        <w:t>Responsible for the design, development and unit testing for allocated task.</w:t>
      </w:r>
    </w:p>
    <w:p w14:paraId="36859D60" w14:textId="244536AA" w:rsidR="00C80075" w:rsidRPr="00CF1A49" w:rsidRDefault="00861C90" w:rsidP="00C80075">
      <w:pPr>
        <w:pStyle w:val="Heading1"/>
      </w:pPr>
      <w:r>
        <w:t>personal Details</w:t>
      </w:r>
    </w:p>
    <w:p w14:paraId="6130F535" w14:textId="77777777" w:rsidR="006C7BB4" w:rsidRDefault="006C7BB4" w:rsidP="00C80075">
      <w:r>
        <w:t>Name             :   Krishna Sravani Nandam</w:t>
      </w:r>
    </w:p>
    <w:p w14:paraId="3EF33D2C" w14:textId="2BE07F7C" w:rsidR="00C80075" w:rsidRDefault="00F4593A" w:rsidP="00C80075">
      <w:r>
        <w:t xml:space="preserve">DOB                : </w:t>
      </w:r>
      <w:r w:rsidR="006C7BB4">
        <w:t xml:space="preserve">  </w:t>
      </w:r>
      <w:r w:rsidR="00F17194">
        <w:t>23-04-1996</w:t>
      </w:r>
    </w:p>
    <w:p w14:paraId="1A745276" w14:textId="1BEEE25A" w:rsidR="00F17194" w:rsidRDefault="00F17194" w:rsidP="00C80075">
      <w:r>
        <w:t>Nationality    :    Indian</w:t>
      </w:r>
    </w:p>
    <w:p w14:paraId="4000AD14" w14:textId="63245078" w:rsidR="00F17194" w:rsidRDefault="00885C43" w:rsidP="00C80075">
      <w:r>
        <w:t>Languages     :    English, Telugu</w:t>
      </w:r>
    </w:p>
    <w:p w14:paraId="564127CE" w14:textId="365BB5B1" w:rsidR="0071321A" w:rsidRPr="00CF1A49" w:rsidRDefault="0071321A" w:rsidP="0071321A">
      <w:pPr>
        <w:pStyle w:val="Heading1"/>
      </w:pPr>
      <w:r>
        <w:t>Declaration</w:t>
      </w:r>
    </w:p>
    <w:p w14:paraId="1CA0E241" w14:textId="2D9054C5" w:rsidR="0071321A" w:rsidRDefault="0071321A" w:rsidP="0071321A">
      <w:r>
        <w:t>I consider myself familiar with my subject aspects</w:t>
      </w:r>
      <w:r w:rsidR="00285C9F">
        <w:t>. I</w:t>
      </w:r>
      <w:r w:rsidR="002D3BB1">
        <w:t xml:space="preserve"> </w:t>
      </w:r>
      <w:r w:rsidR="00285C9F">
        <w:t>am confident of my ability to work in a team. I hereby declare that the information furnished above is true to the best of my knowledge.</w:t>
      </w:r>
    </w:p>
    <w:p w14:paraId="016F82D0" w14:textId="77777777" w:rsidR="00285C9F" w:rsidRDefault="00285C9F" w:rsidP="0071321A"/>
    <w:p w14:paraId="6D941255" w14:textId="2D195121" w:rsidR="00285C9F" w:rsidRPr="006E1507" w:rsidRDefault="00285C9F" w:rsidP="0071321A">
      <w:r>
        <w:t>Date</w:t>
      </w:r>
      <w:r w:rsidR="002608F2">
        <w:tab/>
      </w:r>
      <w:r>
        <w:t xml:space="preserve">: </w:t>
      </w:r>
    </w:p>
    <w:p w14:paraId="48328C67" w14:textId="3F4A26EB" w:rsidR="0071321A" w:rsidRPr="006E1507" w:rsidRDefault="002608F2" w:rsidP="00C80075">
      <w:r>
        <w:t>Place</w:t>
      </w:r>
      <w:r>
        <w:tab/>
        <w:t>:</w:t>
      </w:r>
      <w:r>
        <w:tab/>
      </w:r>
    </w:p>
    <w:p w14:paraId="657014A3" w14:textId="03C7F933" w:rsidR="00B51D1B" w:rsidRPr="006E1507" w:rsidRDefault="00B51D1B" w:rsidP="00C80075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16CDF" w14:textId="77777777" w:rsidR="00240632" w:rsidRDefault="00240632" w:rsidP="0068194B">
      <w:r>
        <w:separator/>
      </w:r>
    </w:p>
    <w:p w14:paraId="617A8C9D" w14:textId="77777777" w:rsidR="00240632" w:rsidRDefault="00240632"/>
    <w:p w14:paraId="35714890" w14:textId="77777777" w:rsidR="00240632" w:rsidRDefault="00240632"/>
  </w:endnote>
  <w:endnote w:type="continuationSeparator" w:id="0">
    <w:p w14:paraId="63B73FB1" w14:textId="77777777" w:rsidR="00240632" w:rsidRDefault="00240632" w:rsidP="0068194B">
      <w:r>
        <w:continuationSeparator/>
      </w:r>
    </w:p>
    <w:p w14:paraId="08134B9C" w14:textId="77777777" w:rsidR="00240632" w:rsidRDefault="00240632"/>
    <w:p w14:paraId="67485F22" w14:textId="77777777" w:rsidR="00240632" w:rsidRDefault="002406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4060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FC710" w14:textId="77777777" w:rsidR="00240632" w:rsidRDefault="00240632" w:rsidP="0068194B">
      <w:r>
        <w:separator/>
      </w:r>
    </w:p>
    <w:p w14:paraId="39C48508" w14:textId="77777777" w:rsidR="00240632" w:rsidRDefault="00240632"/>
    <w:p w14:paraId="4330640A" w14:textId="77777777" w:rsidR="00240632" w:rsidRDefault="00240632"/>
  </w:footnote>
  <w:footnote w:type="continuationSeparator" w:id="0">
    <w:p w14:paraId="279FE9A8" w14:textId="77777777" w:rsidR="00240632" w:rsidRDefault="00240632" w:rsidP="0068194B">
      <w:r>
        <w:continuationSeparator/>
      </w:r>
    </w:p>
    <w:p w14:paraId="3CD3995D" w14:textId="77777777" w:rsidR="00240632" w:rsidRDefault="00240632"/>
    <w:p w14:paraId="1CAF5BA1" w14:textId="77777777" w:rsidR="00240632" w:rsidRDefault="002406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6771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8CE4231" wp14:editId="5BCE21F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CF5C6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51017446">
    <w:abstractNumId w:val="9"/>
  </w:num>
  <w:num w:numId="2" w16cid:durableId="1188837507">
    <w:abstractNumId w:val="8"/>
  </w:num>
  <w:num w:numId="3" w16cid:durableId="86386423">
    <w:abstractNumId w:val="7"/>
  </w:num>
  <w:num w:numId="4" w16cid:durableId="175383763">
    <w:abstractNumId w:val="6"/>
  </w:num>
  <w:num w:numId="5" w16cid:durableId="1652758092">
    <w:abstractNumId w:val="10"/>
  </w:num>
  <w:num w:numId="6" w16cid:durableId="1931115385">
    <w:abstractNumId w:val="3"/>
  </w:num>
  <w:num w:numId="7" w16cid:durableId="1730573438">
    <w:abstractNumId w:val="11"/>
  </w:num>
  <w:num w:numId="8" w16cid:durableId="640310224">
    <w:abstractNumId w:val="2"/>
  </w:num>
  <w:num w:numId="9" w16cid:durableId="782266460">
    <w:abstractNumId w:val="12"/>
  </w:num>
  <w:num w:numId="10" w16cid:durableId="777868407">
    <w:abstractNumId w:val="5"/>
  </w:num>
  <w:num w:numId="11" w16cid:durableId="247663803">
    <w:abstractNumId w:val="4"/>
  </w:num>
  <w:num w:numId="12" w16cid:durableId="870336891">
    <w:abstractNumId w:val="1"/>
  </w:num>
  <w:num w:numId="13" w16cid:durableId="95263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A2"/>
    <w:rsid w:val="000001EF"/>
    <w:rsid w:val="0000288E"/>
    <w:rsid w:val="00007322"/>
    <w:rsid w:val="00007728"/>
    <w:rsid w:val="00021853"/>
    <w:rsid w:val="00022EB2"/>
    <w:rsid w:val="00024584"/>
    <w:rsid w:val="00024730"/>
    <w:rsid w:val="000433E5"/>
    <w:rsid w:val="00055E95"/>
    <w:rsid w:val="00066340"/>
    <w:rsid w:val="0007021F"/>
    <w:rsid w:val="00083280"/>
    <w:rsid w:val="0009222C"/>
    <w:rsid w:val="00097A13"/>
    <w:rsid w:val="000A329A"/>
    <w:rsid w:val="000A5F39"/>
    <w:rsid w:val="000A7A03"/>
    <w:rsid w:val="000B2BA5"/>
    <w:rsid w:val="000C7989"/>
    <w:rsid w:val="000F2F8C"/>
    <w:rsid w:val="000F67CF"/>
    <w:rsid w:val="0010006E"/>
    <w:rsid w:val="00103ED6"/>
    <w:rsid w:val="001045A8"/>
    <w:rsid w:val="00110BB7"/>
    <w:rsid w:val="00114A91"/>
    <w:rsid w:val="001336E9"/>
    <w:rsid w:val="001374A6"/>
    <w:rsid w:val="001427E1"/>
    <w:rsid w:val="00157F33"/>
    <w:rsid w:val="00162C00"/>
    <w:rsid w:val="00163668"/>
    <w:rsid w:val="00171566"/>
    <w:rsid w:val="00174676"/>
    <w:rsid w:val="001755A8"/>
    <w:rsid w:val="00184014"/>
    <w:rsid w:val="00192008"/>
    <w:rsid w:val="001953B1"/>
    <w:rsid w:val="00195969"/>
    <w:rsid w:val="001A07AA"/>
    <w:rsid w:val="001A49AD"/>
    <w:rsid w:val="001A677F"/>
    <w:rsid w:val="001C0E68"/>
    <w:rsid w:val="001C4B6F"/>
    <w:rsid w:val="001D0BF1"/>
    <w:rsid w:val="001D6453"/>
    <w:rsid w:val="001E3120"/>
    <w:rsid w:val="001E7D2E"/>
    <w:rsid w:val="001E7E0C"/>
    <w:rsid w:val="001F0BB0"/>
    <w:rsid w:val="001F4E6D"/>
    <w:rsid w:val="001F57C2"/>
    <w:rsid w:val="001F6140"/>
    <w:rsid w:val="00203573"/>
    <w:rsid w:val="0020597D"/>
    <w:rsid w:val="00213B4C"/>
    <w:rsid w:val="00220642"/>
    <w:rsid w:val="002253B0"/>
    <w:rsid w:val="00230ABB"/>
    <w:rsid w:val="00236D54"/>
    <w:rsid w:val="00240632"/>
    <w:rsid w:val="00241D8C"/>
    <w:rsid w:val="00241FDB"/>
    <w:rsid w:val="0024720C"/>
    <w:rsid w:val="002608F2"/>
    <w:rsid w:val="002617AE"/>
    <w:rsid w:val="002638D0"/>
    <w:rsid w:val="002647D3"/>
    <w:rsid w:val="00264E28"/>
    <w:rsid w:val="00275362"/>
    <w:rsid w:val="00275EAE"/>
    <w:rsid w:val="00285C9F"/>
    <w:rsid w:val="00294998"/>
    <w:rsid w:val="00297F18"/>
    <w:rsid w:val="002A1945"/>
    <w:rsid w:val="002B2958"/>
    <w:rsid w:val="002B3FC8"/>
    <w:rsid w:val="002C4E3E"/>
    <w:rsid w:val="002D23C5"/>
    <w:rsid w:val="002D3BB1"/>
    <w:rsid w:val="002D4BD2"/>
    <w:rsid w:val="002D6137"/>
    <w:rsid w:val="002E145A"/>
    <w:rsid w:val="002E1EE3"/>
    <w:rsid w:val="002E7E61"/>
    <w:rsid w:val="002F05E5"/>
    <w:rsid w:val="002F189B"/>
    <w:rsid w:val="002F254D"/>
    <w:rsid w:val="002F30E4"/>
    <w:rsid w:val="00307140"/>
    <w:rsid w:val="00311E26"/>
    <w:rsid w:val="00312B2D"/>
    <w:rsid w:val="00316DFF"/>
    <w:rsid w:val="00325B57"/>
    <w:rsid w:val="00330335"/>
    <w:rsid w:val="00336056"/>
    <w:rsid w:val="00346E8F"/>
    <w:rsid w:val="003544E1"/>
    <w:rsid w:val="0035787E"/>
    <w:rsid w:val="0036616C"/>
    <w:rsid w:val="00366398"/>
    <w:rsid w:val="003731EB"/>
    <w:rsid w:val="00397FE7"/>
    <w:rsid w:val="003A0632"/>
    <w:rsid w:val="003A30E5"/>
    <w:rsid w:val="003A4470"/>
    <w:rsid w:val="003A6ADF"/>
    <w:rsid w:val="003B0628"/>
    <w:rsid w:val="003B5928"/>
    <w:rsid w:val="003B7FB1"/>
    <w:rsid w:val="003C1125"/>
    <w:rsid w:val="003D0F1D"/>
    <w:rsid w:val="003D380F"/>
    <w:rsid w:val="003D71A8"/>
    <w:rsid w:val="003E160D"/>
    <w:rsid w:val="003E1E73"/>
    <w:rsid w:val="003F1D5F"/>
    <w:rsid w:val="00405128"/>
    <w:rsid w:val="00406CFF"/>
    <w:rsid w:val="00416B25"/>
    <w:rsid w:val="00420592"/>
    <w:rsid w:val="004319E0"/>
    <w:rsid w:val="00437E8C"/>
    <w:rsid w:val="00440225"/>
    <w:rsid w:val="004461BA"/>
    <w:rsid w:val="00455A25"/>
    <w:rsid w:val="00471A2D"/>
    <w:rsid w:val="004726BC"/>
    <w:rsid w:val="00474105"/>
    <w:rsid w:val="00480E6E"/>
    <w:rsid w:val="00486277"/>
    <w:rsid w:val="00494CF6"/>
    <w:rsid w:val="00495F8D"/>
    <w:rsid w:val="004A1FAE"/>
    <w:rsid w:val="004A32FF"/>
    <w:rsid w:val="004A3630"/>
    <w:rsid w:val="004B06EB"/>
    <w:rsid w:val="004B4F04"/>
    <w:rsid w:val="004B606C"/>
    <w:rsid w:val="004B6AD0"/>
    <w:rsid w:val="004C2D5D"/>
    <w:rsid w:val="004C33E1"/>
    <w:rsid w:val="004E01EB"/>
    <w:rsid w:val="004E0364"/>
    <w:rsid w:val="004E1ECE"/>
    <w:rsid w:val="004E217A"/>
    <w:rsid w:val="004E2794"/>
    <w:rsid w:val="004F2805"/>
    <w:rsid w:val="00503415"/>
    <w:rsid w:val="00510392"/>
    <w:rsid w:val="00513E2A"/>
    <w:rsid w:val="00514440"/>
    <w:rsid w:val="0052285A"/>
    <w:rsid w:val="00526499"/>
    <w:rsid w:val="00533060"/>
    <w:rsid w:val="00566A35"/>
    <w:rsid w:val="0056701E"/>
    <w:rsid w:val="005740D7"/>
    <w:rsid w:val="00586B71"/>
    <w:rsid w:val="005A0D64"/>
    <w:rsid w:val="005A0F26"/>
    <w:rsid w:val="005A1B10"/>
    <w:rsid w:val="005A6850"/>
    <w:rsid w:val="005B1B1B"/>
    <w:rsid w:val="005B39A2"/>
    <w:rsid w:val="005B7872"/>
    <w:rsid w:val="005C5932"/>
    <w:rsid w:val="005D3CA7"/>
    <w:rsid w:val="005D4384"/>
    <w:rsid w:val="005D4CC1"/>
    <w:rsid w:val="005F4B91"/>
    <w:rsid w:val="005F55D2"/>
    <w:rsid w:val="00606996"/>
    <w:rsid w:val="0061502C"/>
    <w:rsid w:val="00616F09"/>
    <w:rsid w:val="0062312F"/>
    <w:rsid w:val="00625F2C"/>
    <w:rsid w:val="00630792"/>
    <w:rsid w:val="0063674F"/>
    <w:rsid w:val="006400AB"/>
    <w:rsid w:val="006600D7"/>
    <w:rsid w:val="006618E9"/>
    <w:rsid w:val="00662260"/>
    <w:rsid w:val="00664DEB"/>
    <w:rsid w:val="00670499"/>
    <w:rsid w:val="0068194B"/>
    <w:rsid w:val="00692703"/>
    <w:rsid w:val="006A1962"/>
    <w:rsid w:val="006B5D48"/>
    <w:rsid w:val="006B778C"/>
    <w:rsid w:val="006B7D7B"/>
    <w:rsid w:val="006C1A5E"/>
    <w:rsid w:val="006C1DBE"/>
    <w:rsid w:val="006C7BB4"/>
    <w:rsid w:val="006D65FA"/>
    <w:rsid w:val="006E1507"/>
    <w:rsid w:val="006E7D7F"/>
    <w:rsid w:val="006F1FCF"/>
    <w:rsid w:val="00710F70"/>
    <w:rsid w:val="00712D8B"/>
    <w:rsid w:val="0071321A"/>
    <w:rsid w:val="00723292"/>
    <w:rsid w:val="007273B7"/>
    <w:rsid w:val="00733E0A"/>
    <w:rsid w:val="0074403D"/>
    <w:rsid w:val="00746D44"/>
    <w:rsid w:val="007538DC"/>
    <w:rsid w:val="00757803"/>
    <w:rsid w:val="00767C4B"/>
    <w:rsid w:val="0079206B"/>
    <w:rsid w:val="0079563C"/>
    <w:rsid w:val="00796076"/>
    <w:rsid w:val="007A30BA"/>
    <w:rsid w:val="007B6C59"/>
    <w:rsid w:val="007C0566"/>
    <w:rsid w:val="007C606B"/>
    <w:rsid w:val="007D5DE9"/>
    <w:rsid w:val="007E6A61"/>
    <w:rsid w:val="007F20EC"/>
    <w:rsid w:val="007F3EE8"/>
    <w:rsid w:val="0080015F"/>
    <w:rsid w:val="00801140"/>
    <w:rsid w:val="008018BE"/>
    <w:rsid w:val="00802053"/>
    <w:rsid w:val="00803404"/>
    <w:rsid w:val="00803570"/>
    <w:rsid w:val="00832DAA"/>
    <w:rsid w:val="00833B3C"/>
    <w:rsid w:val="00834955"/>
    <w:rsid w:val="00855B59"/>
    <w:rsid w:val="00855CA9"/>
    <w:rsid w:val="00860461"/>
    <w:rsid w:val="00861C00"/>
    <w:rsid w:val="00861C90"/>
    <w:rsid w:val="00862C48"/>
    <w:rsid w:val="0086487C"/>
    <w:rsid w:val="00870B20"/>
    <w:rsid w:val="0087324D"/>
    <w:rsid w:val="008829F8"/>
    <w:rsid w:val="00882D3B"/>
    <w:rsid w:val="00885897"/>
    <w:rsid w:val="00885C43"/>
    <w:rsid w:val="008A6538"/>
    <w:rsid w:val="008C7056"/>
    <w:rsid w:val="008E7476"/>
    <w:rsid w:val="008F3B14"/>
    <w:rsid w:val="008F3D98"/>
    <w:rsid w:val="00901899"/>
    <w:rsid w:val="0090344B"/>
    <w:rsid w:val="00904B84"/>
    <w:rsid w:val="00905715"/>
    <w:rsid w:val="0091321E"/>
    <w:rsid w:val="00913946"/>
    <w:rsid w:val="00914AC7"/>
    <w:rsid w:val="0092726B"/>
    <w:rsid w:val="0093409B"/>
    <w:rsid w:val="009361BA"/>
    <w:rsid w:val="009377D3"/>
    <w:rsid w:val="00944F78"/>
    <w:rsid w:val="00950CB8"/>
    <w:rsid w:val="009510E7"/>
    <w:rsid w:val="00952C89"/>
    <w:rsid w:val="0095566C"/>
    <w:rsid w:val="009571D8"/>
    <w:rsid w:val="009650EA"/>
    <w:rsid w:val="0097790C"/>
    <w:rsid w:val="0098506E"/>
    <w:rsid w:val="009925A9"/>
    <w:rsid w:val="00995ECF"/>
    <w:rsid w:val="009A44CE"/>
    <w:rsid w:val="009B6B31"/>
    <w:rsid w:val="009B784D"/>
    <w:rsid w:val="009C0E5A"/>
    <w:rsid w:val="009C4DFC"/>
    <w:rsid w:val="009D44F8"/>
    <w:rsid w:val="009E3160"/>
    <w:rsid w:val="009F220C"/>
    <w:rsid w:val="009F3B05"/>
    <w:rsid w:val="009F4931"/>
    <w:rsid w:val="00A079E1"/>
    <w:rsid w:val="00A14534"/>
    <w:rsid w:val="00A16DAA"/>
    <w:rsid w:val="00A24162"/>
    <w:rsid w:val="00A25023"/>
    <w:rsid w:val="00A270EA"/>
    <w:rsid w:val="00A31DA9"/>
    <w:rsid w:val="00A34BA2"/>
    <w:rsid w:val="00A36F27"/>
    <w:rsid w:val="00A42E32"/>
    <w:rsid w:val="00A43709"/>
    <w:rsid w:val="00A46E63"/>
    <w:rsid w:val="00A51DC5"/>
    <w:rsid w:val="00A53DE1"/>
    <w:rsid w:val="00A54344"/>
    <w:rsid w:val="00A5567D"/>
    <w:rsid w:val="00A615E1"/>
    <w:rsid w:val="00A755E8"/>
    <w:rsid w:val="00A81432"/>
    <w:rsid w:val="00A87A44"/>
    <w:rsid w:val="00A93A5D"/>
    <w:rsid w:val="00A97481"/>
    <w:rsid w:val="00AB0A7A"/>
    <w:rsid w:val="00AB32F8"/>
    <w:rsid w:val="00AB610B"/>
    <w:rsid w:val="00AD333C"/>
    <w:rsid w:val="00AD360E"/>
    <w:rsid w:val="00AD40FB"/>
    <w:rsid w:val="00AD782D"/>
    <w:rsid w:val="00AE7650"/>
    <w:rsid w:val="00B10EBE"/>
    <w:rsid w:val="00B236F1"/>
    <w:rsid w:val="00B50F99"/>
    <w:rsid w:val="00B51D1B"/>
    <w:rsid w:val="00B52D95"/>
    <w:rsid w:val="00B540F4"/>
    <w:rsid w:val="00B60FD0"/>
    <w:rsid w:val="00B622DF"/>
    <w:rsid w:val="00B6332A"/>
    <w:rsid w:val="00B75AE1"/>
    <w:rsid w:val="00B81183"/>
    <w:rsid w:val="00B81760"/>
    <w:rsid w:val="00B8494C"/>
    <w:rsid w:val="00B86BC2"/>
    <w:rsid w:val="00BA0D22"/>
    <w:rsid w:val="00BA1546"/>
    <w:rsid w:val="00BA185E"/>
    <w:rsid w:val="00BB4E51"/>
    <w:rsid w:val="00BC4AA4"/>
    <w:rsid w:val="00BD431F"/>
    <w:rsid w:val="00BE0092"/>
    <w:rsid w:val="00BE17A5"/>
    <w:rsid w:val="00BE238A"/>
    <w:rsid w:val="00BE423E"/>
    <w:rsid w:val="00BE7AD0"/>
    <w:rsid w:val="00BF61AC"/>
    <w:rsid w:val="00BF684B"/>
    <w:rsid w:val="00BF7F9D"/>
    <w:rsid w:val="00C2227F"/>
    <w:rsid w:val="00C26D98"/>
    <w:rsid w:val="00C47FA6"/>
    <w:rsid w:val="00C57FC6"/>
    <w:rsid w:val="00C64667"/>
    <w:rsid w:val="00C66A7D"/>
    <w:rsid w:val="00C71676"/>
    <w:rsid w:val="00C73182"/>
    <w:rsid w:val="00C779DA"/>
    <w:rsid w:val="00C80075"/>
    <w:rsid w:val="00C814F7"/>
    <w:rsid w:val="00C96536"/>
    <w:rsid w:val="00CA202A"/>
    <w:rsid w:val="00CA32DD"/>
    <w:rsid w:val="00CA4B4D"/>
    <w:rsid w:val="00CA627E"/>
    <w:rsid w:val="00CB35C3"/>
    <w:rsid w:val="00CB5B55"/>
    <w:rsid w:val="00CC46B4"/>
    <w:rsid w:val="00CD323D"/>
    <w:rsid w:val="00CE4030"/>
    <w:rsid w:val="00CE64B3"/>
    <w:rsid w:val="00CF1A49"/>
    <w:rsid w:val="00CF64FD"/>
    <w:rsid w:val="00D0630C"/>
    <w:rsid w:val="00D243A9"/>
    <w:rsid w:val="00D305E5"/>
    <w:rsid w:val="00D37CD3"/>
    <w:rsid w:val="00D40023"/>
    <w:rsid w:val="00D430A6"/>
    <w:rsid w:val="00D61A63"/>
    <w:rsid w:val="00D623A6"/>
    <w:rsid w:val="00D66A52"/>
    <w:rsid w:val="00D66EFA"/>
    <w:rsid w:val="00D72A2D"/>
    <w:rsid w:val="00D8229D"/>
    <w:rsid w:val="00D9521A"/>
    <w:rsid w:val="00DA3914"/>
    <w:rsid w:val="00DA59AA"/>
    <w:rsid w:val="00DB6915"/>
    <w:rsid w:val="00DB7E1E"/>
    <w:rsid w:val="00DC1B78"/>
    <w:rsid w:val="00DC2A2F"/>
    <w:rsid w:val="00DC600B"/>
    <w:rsid w:val="00DD27B2"/>
    <w:rsid w:val="00DE0FAA"/>
    <w:rsid w:val="00DE136D"/>
    <w:rsid w:val="00DE4615"/>
    <w:rsid w:val="00DE4BD7"/>
    <w:rsid w:val="00DE6534"/>
    <w:rsid w:val="00DF4D6C"/>
    <w:rsid w:val="00E01923"/>
    <w:rsid w:val="00E14498"/>
    <w:rsid w:val="00E2397A"/>
    <w:rsid w:val="00E254DB"/>
    <w:rsid w:val="00E300FC"/>
    <w:rsid w:val="00E362DB"/>
    <w:rsid w:val="00E42560"/>
    <w:rsid w:val="00E461DB"/>
    <w:rsid w:val="00E509D4"/>
    <w:rsid w:val="00E50B86"/>
    <w:rsid w:val="00E5423D"/>
    <w:rsid w:val="00E5632B"/>
    <w:rsid w:val="00E61429"/>
    <w:rsid w:val="00E63CFE"/>
    <w:rsid w:val="00E70240"/>
    <w:rsid w:val="00E71E6B"/>
    <w:rsid w:val="00E81CC5"/>
    <w:rsid w:val="00E85A87"/>
    <w:rsid w:val="00E85B4A"/>
    <w:rsid w:val="00E9528E"/>
    <w:rsid w:val="00EA45BB"/>
    <w:rsid w:val="00EA5099"/>
    <w:rsid w:val="00EB1D45"/>
    <w:rsid w:val="00EB231B"/>
    <w:rsid w:val="00EB6739"/>
    <w:rsid w:val="00EB754E"/>
    <w:rsid w:val="00EC054E"/>
    <w:rsid w:val="00EC1351"/>
    <w:rsid w:val="00EC22A3"/>
    <w:rsid w:val="00EC4CBF"/>
    <w:rsid w:val="00EE2CA8"/>
    <w:rsid w:val="00EF17E8"/>
    <w:rsid w:val="00EF51D9"/>
    <w:rsid w:val="00F01B05"/>
    <w:rsid w:val="00F02506"/>
    <w:rsid w:val="00F07EFB"/>
    <w:rsid w:val="00F130DD"/>
    <w:rsid w:val="00F16784"/>
    <w:rsid w:val="00F17194"/>
    <w:rsid w:val="00F24884"/>
    <w:rsid w:val="00F3167F"/>
    <w:rsid w:val="00F408DA"/>
    <w:rsid w:val="00F41F72"/>
    <w:rsid w:val="00F4593A"/>
    <w:rsid w:val="00F476C4"/>
    <w:rsid w:val="00F52D72"/>
    <w:rsid w:val="00F61DF9"/>
    <w:rsid w:val="00F65303"/>
    <w:rsid w:val="00F81960"/>
    <w:rsid w:val="00F82424"/>
    <w:rsid w:val="00F8769D"/>
    <w:rsid w:val="00F9350C"/>
    <w:rsid w:val="00F94EB5"/>
    <w:rsid w:val="00F9624D"/>
    <w:rsid w:val="00F964F4"/>
    <w:rsid w:val="00FB2B7F"/>
    <w:rsid w:val="00FB31C1"/>
    <w:rsid w:val="00FB58F2"/>
    <w:rsid w:val="00FC6AEA"/>
    <w:rsid w:val="00FD166B"/>
    <w:rsid w:val="00FD3D13"/>
    <w:rsid w:val="00FE394F"/>
    <w:rsid w:val="00FE4805"/>
    <w:rsid w:val="00FE55A2"/>
    <w:rsid w:val="00FF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D88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hav\AppData\Local\Microsoft\Office\16.0\DTS\en-US%7b26AE5841-9DE8-4814-BAC3-86D23517E1C8%7d\%7bEE230D84-CE52-43D9-B2D0-A27950DC7527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54D5B12CBA4CAB8384412D49620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8BD05-53EF-4BE8-8498-3D90DABB8DA1}"/>
      </w:docPartPr>
      <w:docPartBody>
        <w:p w:rsidR="00351816" w:rsidRDefault="000F4A67">
          <w:pPr>
            <w:pStyle w:val="4454D5B12CBA4CAB8384412D49620178"/>
          </w:pPr>
          <w:r w:rsidRPr="00CF1A49">
            <w:t>Education</w:t>
          </w:r>
        </w:p>
      </w:docPartBody>
    </w:docPart>
    <w:docPart>
      <w:docPartPr>
        <w:name w:val="99254489D15F41F59C857B5FD280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F3829-2C43-4FFC-BCF2-245311ACFF21}"/>
      </w:docPartPr>
      <w:docPartBody>
        <w:p w:rsidR="00351816" w:rsidRDefault="000F4A67">
          <w:pPr>
            <w:pStyle w:val="99254489D15F41F59C857B5FD2800FE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16"/>
    <w:rsid w:val="000F4A67"/>
    <w:rsid w:val="00351816"/>
    <w:rsid w:val="0075065D"/>
    <w:rsid w:val="00D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454D5B12CBA4CAB8384412D49620178">
    <w:name w:val="4454D5B12CBA4CAB8384412D49620178"/>
  </w:style>
  <w:style w:type="paragraph" w:customStyle="1" w:styleId="99254489D15F41F59C857B5FD2800FE0">
    <w:name w:val="99254489D15F41F59C857B5FD2800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{EE230D84-CE52-43D9-B2D0-A27950DC7527}tf16402488_win32</Template>
  <TotalTime>0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2022-09-08T10:27:00Z</dcterms:created>
  <dcterms:modified xsi:type="dcterms:W3CDTF">2022-09-14T19:04:00Z</dcterms:modified>
  <cp:category/>
</cp:coreProperties>
</file>